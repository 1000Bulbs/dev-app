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Author"/>
        <w:tag w:val=""/>
        <w:id w:val="1246310863"/>
        <w:placeholder>
          <w:docPart w:val="3C80C94F39254ADC92EBD9236E7ABD0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4D4C9D" w:rsidRDefault="00E25735">
          <w:pPr>
            <w:pStyle w:val="Title"/>
          </w:pPr>
          <w:r>
            <w:t>Jonathon Harrell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657"/>
        <w:gridCol w:w="7415"/>
      </w:tblGrid>
      <w:tr w:rsidR="004D4C9D" w:rsidTr="004D4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4D4C9D" w:rsidRDefault="004D4C9D"/>
        </w:tc>
        <w:tc>
          <w:tcPr>
            <w:tcW w:w="4087" w:type="pct"/>
          </w:tcPr>
          <w:p w:rsidR="004D4C9D" w:rsidRDefault="004D4C9D"/>
        </w:tc>
      </w:tr>
      <w:tr w:rsidR="004D4C9D" w:rsidTr="004D4C9D">
        <w:tc>
          <w:tcPr>
            <w:tcW w:w="913" w:type="pct"/>
          </w:tcPr>
          <w:p w:rsidR="004D4C9D" w:rsidRDefault="004D4C9D"/>
        </w:tc>
        <w:tc>
          <w:tcPr>
            <w:tcW w:w="4087" w:type="pct"/>
          </w:tcPr>
          <w:p w:rsidR="00E25735" w:rsidRDefault="00E25735" w:rsidP="00E25735">
            <w:pPr>
              <w:pStyle w:val="ContactInfo"/>
            </w:pPr>
            <w:r>
              <w:t>Software Engineer</w:t>
            </w:r>
          </w:p>
          <w:p w:rsidR="00E25735" w:rsidRDefault="00E25735" w:rsidP="00E25735">
            <w:pPr>
              <w:pStyle w:val="ContactInfo"/>
            </w:pPr>
            <w:r>
              <w:t>2300 Marsh Lane, Apt 1128, Carrollton, TX, 75006</w:t>
            </w:r>
          </w:p>
          <w:p w:rsidR="004D4C9D" w:rsidRDefault="00E25735" w:rsidP="00E25735">
            <w:pPr>
              <w:pStyle w:val="ContactInfo"/>
            </w:pPr>
            <w:r>
              <w:t>361-2886387</w:t>
            </w:r>
            <w:r w:rsidR="002F21D3">
              <w:t> </w:t>
            </w:r>
            <w:r w:rsidR="002F21D3">
              <w:rPr>
                <w:color w:val="A6A6A6" w:themeColor="background1" w:themeShade="A6"/>
              </w:rPr>
              <w:t>|</w:t>
            </w:r>
            <w:r w:rsidR="002F21D3">
              <w:t> </w:t>
            </w:r>
            <w:r>
              <w:t>jonathonharrell@yahoo.com</w:t>
            </w:r>
          </w:p>
        </w:tc>
      </w:tr>
    </w:tbl>
    <w:p w:rsidR="004D4C9D" w:rsidRDefault="002F21D3">
      <w:pPr>
        <w:pStyle w:val="SectionHeading"/>
      </w:pPr>
      <w:r>
        <w:t>Summary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ummary"/>
      </w:tblPr>
      <w:tblGrid>
        <w:gridCol w:w="1657"/>
        <w:gridCol w:w="7415"/>
      </w:tblGrid>
      <w:tr w:rsidR="004D4C9D" w:rsidTr="004D4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4D4C9D" w:rsidRDefault="004D4C9D"/>
        </w:tc>
        <w:tc>
          <w:tcPr>
            <w:tcW w:w="4087" w:type="pct"/>
          </w:tcPr>
          <w:p w:rsidR="004D4C9D" w:rsidRDefault="004D4C9D"/>
        </w:tc>
      </w:tr>
      <w:tr w:rsidR="004D4C9D" w:rsidTr="004D4C9D">
        <w:tc>
          <w:tcPr>
            <w:tcW w:w="913" w:type="pct"/>
          </w:tcPr>
          <w:p w:rsidR="004D4C9D" w:rsidRDefault="004D4C9D"/>
        </w:tc>
        <w:tc>
          <w:tcPr>
            <w:tcW w:w="4087" w:type="pct"/>
          </w:tcPr>
          <w:p w:rsidR="004D4C9D" w:rsidRDefault="00E25735" w:rsidP="00E25735">
            <w:r w:rsidRPr="00E25735">
              <w:t xml:space="preserve">I am an eclectic professional with a wide range of skills, including a combination of business and technical skills. I am </w:t>
            </w:r>
            <w:r w:rsidRPr="00E25735">
              <w:rPr>
                <w:b/>
              </w:rPr>
              <w:t>experienced</w:t>
            </w:r>
            <w:r w:rsidRPr="00E25735">
              <w:t xml:space="preserve"> with a wide range of </w:t>
            </w:r>
            <w:r w:rsidR="002F21D3">
              <w:t>areas</w:t>
            </w:r>
            <w:r w:rsidRPr="00E25735">
              <w:t xml:space="preserve">, including but not limited to: </w:t>
            </w:r>
            <w:r>
              <w:t>web application design and development, database administration, server maintenance and administration, and RESTful API development and design.</w:t>
            </w:r>
          </w:p>
          <w:p w:rsidR="00E25735" w:rsidRDefault="00E25735" w:rsidP="00E25735"/>
          <w:p w:rsidR="00E25735" w:rsidRDefault="00E25735" w:rsidP="002C1A02">
            <w:r w:rsidRPr="00E25735">
              <w:t xml:space="preserve">My </w:t>
            </w:r>
            <w:r w:rsidRPr="00E25735">
              <w:rPr>
                <w:b/>
              </w:rPr>
              <w:t>professional goal</w:t>
            </w:r>
            <w:r w:rsidRPr="00E25735">
              <w:t xml:space="preserve"> is to continue</w:t>
            </w:r>
            <w:r w:rsidR="008F1EFA">
              <w:t xml:space="preserve"> to</w:t>
            </w:r>
            <w:r w:rsidRPr="00E25735">
              <w:t xml:space="preserve"> expand my knowledge</w:t>
            </w:r>
            <w:r>
              <w:t xml:space="preserve"> as a software engineer</w:t>
            </w:r>
            <w:r w:rsidRPr="00E25735">
              <w:t>, and to continue to create inventive and unique web-based solutions</w:t>
            </w:r>
            <w:r>
              <w:t xml:space="preserve">, while staying on the forefront of </w:t>
            </w:r>
            <w:r w:rsidR="002C1A02">
              <w:t>web-related</w:t>
            </w:r>
            <w:r>
              <w:t xml:space="preserve"> technologies</w:t>
            </w:r>
            <w:r w:rsidRPr="00E25735">
              <w:t>.</w:t>
            </w:r>
          </w:p>
        </w:tc>
      </w:tr>
    </w:tbl>
    <w:p w:rsidR="004D4C9D" w:rsidRDefault="002F21D3">
      <w:pPr>
        <w:pStyle w:val="SectionHeading"/>
      </w:pPr>
      <w:r>
        <w:t>Skills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kills"/>
      </w:tblPr>
      <w:tblGrid>
        <w:gridCol w:w="1657"/>
        <w:gridCol w:w="7415"/>
      </w:tblGrid>
      <w:tr w:rsidR="004D4C9D" w:rsidTr="004D4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4D4C9D" w:rsidRDefault="004D4C9D"/>
        </w:tc>
        <w:tc>
          <w:tcPr>
            <w:tcW w:w="4087" w:type="pct"/>
          </w:tcPr>
          <w:p w:rsidR="004D4C9D" w:rsidRDefault="004D4C9D"/>
        </w:tc>
      </w:tr>
      <w:tr w:rsidR="004D4C9D" w:rsidTr="004D4C9D">
        <w:tc>
          <w:tcPr>
            <w:tcW w:w="913" w:type="pct"/>
          </w:tcPr>
          <w:p w:rsidR="004D4C9D" w:rsidRDefault="004D4C9D"/>
        </w:tc>
        <w:tc>
          <w:tcPr>
            <w:tcW w:w="4087" w:type="pct"/>
          </w:tcPr>
          <w:p w:rsidR="004D4C9D" w:rsidRDefault="002F21D3">
            <w:pPr>
              <w:pStyle w:val="Subsection"/>
            </w:pPr>
            <w:r>
              <w:t>Languages</w:t>
            </w:r>
          </w:p>
          <w:p w:rsidR="004D4C9D" w:rsidRDefault="00E25735" w:rsidP="00E25735">
            <w:pPr>
              <w:pStyle w:val="ListBullet"/>
            </w:pPr>
            <w:r>
              <w:t>PHP (frameworks include Symfony 2, Laravel, Zend and Codeigniter)</w:t>
            </w:r>
          </w:p>
          <w:p w:rsidR="00E25735" w:rsidRDefault="00E25735" w:rsidP="00E25735">
            <w:pPr>
              <w:pStyle w:val="ListBullet"/>
            </w:pPr>
            <w:r>
              <w:t>Javascript (Frontend frameworks: Angular, Ember, Backbone, Backend/Node: Express, Sails.js, Socket.io)</w:t>
            </w:r>
          </w:p>
          <w:p w:rsidR="004C0205" w:rsidRDefault="00E25735" w:rsidP="004C0205">
            <w:pPr>
              <w:pStyle w:val="ListBullet"/>
            </w:pPr>
            <w:r>
              <w:t>Ruby (Rails, Sinatra)</w:t>
            </w:r>
          </w:p>
          <w:p w:rsidR="00E25735" w:rsidRDefault="00E25735" w:rsidP="004C0205">
            <w:pPr>
              <w:pStyle w:val="ListBullet"/>
            </w:pPr>
            <w:r>
              <w:t>Python (some, Django)</w:t>
            </w:r>
          </w:p>
          <w:p w:rsidR="00E25735" w:rsidRDefault="00E25735" w:rsidP="00E25735">
            <w:pPr>
              <w:pStyle w:val="ListBullet"/>
            </w:pPr>
            <w:r>
              <w:t>Java (some, Android SDK)</w:t>
            </w:r>
          </w:p>
          <w:p w:rsidR="00E25735" w:rsidRDefault="00E25735" w:rsidP="00E25735">
            <w:pPr>
              <w:pStyle w:val="ListBullet"/>
            </w:pPr>
            <w:r>
              <w:t>Objective C (some, iOS SDK)</w:t>
            </w:r>
          </w:p>
          <w:p w:rsidR="00E25735" w:rsidRDefault="00E25735" w:rsidP="00E25735">
            <w:pPr>
              <w:pStyle w:val="ListBullet"/>
            </w:pPr>
            <w:r>
              <w:t>C# (some)</w:t>
            </w:r>
          </w:p>
          <w:p w:rsidR="00E25735" w:rsidRDefault="00E25735" w:rsidP="00E25735">
            <w:pPr>
              <w:pStyle w:val="ListBullet"/>
            </w:pPr>
            <w:r>
              <w:t>Golang (some)</w:t>
            </w:r>
          </w:p>
        </w:tc>
      </w:tr>
      <w:sdt>
        <w:sdtPr>
          <w:id w:val="1857463929"/>
          <w15:repeatingSection/>
        </w:sdtPr>
        <w:sdtEndPr/>
        <w:sdtContent>
          <w:sdt>
            <w:sdtPr>
              <w:id w:val="2011181661"/>
              <w:placeholder>
                <w:docPart w:val="3E93C3BFAC93454C81237F71547C826C"/>
              </w:placeholder>
              <w15:repeatingSectionItem/>
            </w:sdtPr>
            <w:sdtEndPr/>
            <w:sdtContent>
              <w:tr w:rsidR="004D4C9D" w:rsidTr="004D4C9D">
                <w:tc>
                  <w:tcPr>
                    <w:tcW w:w="913" w:type="pct"/>
                  </w:tcPr>
                  <w:p w:rsidR="004D4C9D" w:rsidRDefault="004D4C9D"/>
                </w:tc>
                <w:tc>
                  <w:tcPr>
                    <w:tcW w:w="4087" w:type="pct"/>
                  </w:tcPr>
                  <w:p w:rsidR="004D4C9D" w:rsidRDefault="00E25735">
                    <w:pPr>
                      <w:pStyle w:val="Subsection"/>
                    </w:pPr>
                    <w:r>
                      <w:t>Other Tools</w:t>
                    </w:r>
                  </w:p>
                  <w:p w:rsidR="00E25735" w:rsidRDefault="00E25735" w:rsidP="00E25735">
                    <w:pPr>
                      <w:pStyle w:val="ListBullet"/>
                    </w:pPr>
                    <w:r>
                      <w:t>Git knowledge</w:t>
                    </w:r>
                  </w:p>
                  <w:p w:rsidR="004C0205" w:rsidRDefault="00E25735" w:rsidP="00E25735">
                    <w:pPr>
                      <w:pStyle w:val="ListBullet"/>
                    </w:pPr>
                    <w:r>
                      <w:t>General Linux systems knowledge, especially Ubuntu</w:t>
                    </w:r>
                  </w:p>
                  <w:p w:rsidR="004C0205" w:rsidRDefault="004C0205" w:rsidP="004C0205">
                    <w:pPr>
                      <w:pStyle w:val="ListBullet"/>
                    </w:pPr>
                    <w:r>
                      <w:t>Apache and Nginx servers</w:t>
                    </w:r>
                  </w:p>
                  <w:p w:rsidR="004C0205" w:rsidRDefault="004C0205" w:rsidP="004C0205">
                    <w:pPr>
                      <w:pStyle w:val="ListBullet"/>
                    </w:pPr>
                    <w:r>
                      <w:t>SCRUM and Agile development methodologies</w:t>
                    </w:r>
                  </w:p>
                  <w:p w:rsidR="004C0205" w:rsidRDefault="004C0205" w:rsidP="004C0205">
                    <w:pPr>
                      <w:pStyle w:val="ListBullet"/>
                    </w:pPr>
                    <w:r>
                      <w:t>JIRA, OnTime and other issue trackers</w:t>
                    </w:r>
                  </w:p>
                  <w:p w:rsidR="004D4C9D" w:rsidRDefault="004C0205" w:rsidP="004C0205">
                    <w:pPr>
                      <w:pStyle w:val="ListBullet"/>
                    </w:pPr>
                    <w:r>
                      <w:t>SOAP and RESTful API integration</w:t>
                    </w:r>
                  </w:p>
                </w:tc>
              </w:tr>
            </w:sdtContent>
          </w:sdt>
          <w:sdt>
            <w:sdtPr>
              <w:id w:val="1258105380"/>
              <w:placeholder>
                <w:docPart w:val="E3DCEDEE72CC4B3E908D53879497DE5C"/>
              </w:placeholder>
              <w15:repeatingSectionItem/>
            </w:sdtPr>
            <w:sdtEndPr/>
            <w:sdtContent>
              <w:tr w:rsidR="00E25735" w:rsidTr="004D4C9D">
                <w:tc>
                  <w:tcPr>
                    <w:tcW w:w="913" w:type="pct"/>
                  </w:tcPr>
                  <w:p w:rsidR="00E25735" w:rsidRDefault="00E25735"/>
                </w:tc>
                <w:tc>
                  <w:tcPr>
                    <w:tcW w:w="4087" w:type="pct"/>
                  </w:tcPr>
                  <w:p w:rsidR="00E25735" w:rsidRDefault="00E25735">
                    <w:pPr>
                      <w:pStyle w:val="Subsection"/>
                    </w:pPr>
                    <w:r>
                      <w:t>Design</w:t>
                    </w:r>
                  </w:p>
                  <w:p w:rsidR="004C0205" w:rsidRDefault="004C0205" w:rsidP="004C0205">
                    <w:pPr>
                      <w:pStyle w:val="ListBullet"/>
                    </w:pPr>
                    <w:r>
                      <w:t>CSS, including responsive design for mobile</w:t>
                    </w:r>
                  </w:p>
                  <w:p w:rsidR="004C0205" w:rsidRDefault="004C0205" w:rsidP="004C0205">
                    <w:pPr>
                      <w:pStyle w:val="ListBullet"/>
                    </w:pPr>
                    <w:r>
                      <w:t>HTML5 spec, including canvas and some web GL</w:t>
                    </w:r>
                  </w:p>
                  <w:p w:rsidR="00E25735" w:rsidRDefault="004C0205" w:rsidP="004C0205">
                    <w:pPr>
                      <w:pStyle w:val="ListBullet"/>
                    </w:pPr>
                    <w:r>
                      <w:t>Some graphic design experience (gimp, illustrator, inkscape, photoshop)</w:t>
                    </w:r>
                  </w:p>
                </w:tc>
              </w:tr>
            </w:sdtContent>
          </w:sdt>
          <w:sdt>
            <w:sdtPr>
              <w:id w:val="1737738846"/>
              <w:placeholder>
                <w:docPart w:val="41569597224D4BF8A84D124952A6B160"/>
              </w:placeholder>
              <w15:repeatingSectionItem/>
            </w:sdtPr>
            <w:sdtEndPr/>
            <w:sdtContent>
              <w:tr w:rsidR="00E25735" w:rsidTr="004D4C9D">
                <w:tc>
                  <w:tcPr>
                    <w:tcW w:w="913" w:type="pct"/>
                  </w:tcPr>
                  <w:p w:rsidR="00E25735" w:rsidRDefault="00E25735"/>
                </w:tc>
                <w:tc>
                  <w:tcPr>
                    <w:tcW w:w="4087" w:type="pct"/>
                  </w:tcPr>
                  <w:p w:rsidR="00E25735" w:rsidRDefault="00E25735">
                    <w:pPr>
                      <w:pStyle w:val="Subsection"/>
                    </w:pPr>
                    <w:r>
                      <w:t>Software</w:t>
                    </w:r>
                  </w:p>
                  <w:p w:rsidR="004C0205" w:rsidRDefault="00E25735" w:rsidP="00E25735">
                    <w:pPr>
                      <w:pStyle w:val="ListBullet"/>
                    </w:pPr>
                    <w:r>
                      <w:t>Database: MySQL, MongoDB</w:t>
                    </w:r>
                  </w:p>
                  <w:p w:rsidR="00E25735" w:rsidRDefault="004C0205" w:rsidP="00E25735">
                    <w:pPr>
                      <w:pStyle w:val="ListBullet"/>
                    </w:pPr>
                    <w:r>
                      <w:t>General: MS Office suite, Photoshop, Blender</w:t>
                    </w:r>
                  </w:p>
                </w:tc>
              </w:tr>
            </w:sdtContent>
          </w:sdt>
        </w:sdtContent>
      </w:sdt>
    </w:tbl>
    <w:p w:rsidR="004D4C9D" w:rsidRDefault="002F21D3">
      <w:pPr>
        <w:pStyle w:val="SectionHeading"/>
      </w:pPr>
      <w:r>
        <w:t>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657"/>
        <w:gridCol w:w="7415"/>
      </w:tblGrid>
      <w:tr w:rsidR="004D4C9D" w:rsidTr="004D4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4D4C9D" w:rsidRDefault="004D4C9D">
            <w:pPr>
              <w:spacing w:line="240" w:lineRule="auto"/>
            </w:pPr>
          </w:p>
        </w:tc>
        <w:tc>
          <w:tcPr>
            <w:tcW w:w="4087" w:type="pct"/>
          </w:tcPr>
          <w:p w:rsidR="004D4C9D" w:rsidRDefault="004D4C9D">
            <w:pPr>
              <w:spacing w:line="240" w:lineRule="auto"/>
            </w:pPr>
          </w:p>
        </w:tc>
      </w:tr>
      <w:tr w:rsidR="004D4C9D" w:rsidTr="004D4C9D">
        <w:tc>
          <w:tcPr>
            <w:tcW w:w="913" w:type="pct"/>
          </w:tcPr>
          <w:p w:rsidR="004D4C9D" w:rsidRDefault="00BC5FF2" w:rsidP="00BC5FF2">
            <w:pPr>
              <w:pStyle w:val="Date"/>
            </w:pPr>
            <w:r>
              <w:t>2</w:t>
            </w:r>
            <w:r w:rsidR="00A73731">
              <w:t>012</w:t>
            </w:r>
            <w:r>
              <w:t>-Present</w:t>
            </w:r>
          </w:p>
        </w:tc>
        <w:tc>
          <w:tcPr>
            <w:tcW w:w="4087" w:type="pct"/>
          </w:tcPr>
          <w:p w:rsidR="004D4C9D" w:rsidRDefault="00BC5FF2">
            <w:pPr>
              <w:pStyle w:val="Subsection"/>
            </w:pPr>
            <w:r>
              <w:t>Software Engineer</w:t>
            </w:r>
            <w:r w:rsidR="002F21D3">
              <w:t>,  </w:t>
            </w:r>
            <w:r>
              <w:rPr>
                <w:rStyle w:val="Emphasis"/>
              </w:rPr>
              <w:t>eTrak Corp</w:t>
            </w:r>
          </w:p>
          <w:p w:rsidR="004D4C9D" w:rsidRDefault="00BC5FF2" w:rsidP="00BC5FF2">
            <w:pPr>
              <w:pStyle w:val="ListBullet"/>
            </w:pPr>
            <w:r>
              <w:t>Developed, designed and maintained client and enterprise web portals</w:t>
            </w:r>
          </w:p>
          <w:p w:rsidR="00BC5FF2" w:rsidRDefault="00BC5FF2" w:rsidP="00BC5FF2">
            <w:pPr>
              <w:pStyle w:val="ListBullet"/>
            </w:pPr>
            <w:r>
              <w:t>Developed, designed and maintained customer service and administration tools</w:t>
            </w:r>
          </w:p>
          <w:p w:rsidR="00BC5FF2" w:rsidRDefault="00BC5FF2" w:rsidP="00BC5FF2">
            <w:pPr>
              <w:pStyle w:val="ListBullet"/>
            </w:pPr>
            <w:r>
              <w:t>Designed data structure (database) for each of our systems</w:t>
            </w:r>
          </w:p>
          <w:p w:rsidR="00BC5FF2" w:rsidRDefault="00BC5FF2" w:rsidP="00BC5FF2">
            <w:pPr>
              <w:pStyle w:val="ListBullet"/>
            </w:pPr>
            <w:r>
              <w:t>Maintained iOS and Android applications</w:t>
            </w:r>
          </w:p>
          <w:p w:rsidR="00BC5FF2" w:rsidRDefault="00BC5FF2" w:rsidP="00BC5FF2">
            <w:pPr>
              <w:pStyle w:val="ListBullet"/>
            </w:pPr>
            <w:r>
              <w:t>Developed and maintained consumer and enterprise REST APIs</w:t>
            </w:r>
          </w:p>
        </w:tc>
      </w:tr>
      <w:sdt>
        <w:sdtPr>
          <w:rPr>
            <w:color w:val="595959" w:themeColor="text1" w:themeTint="A6"/>
          </w:rPr>
          <w:id w:val="-1144189173"/>
          <w15:repeatingSection/>
        </w:sdtPr>
        <w:sdtEndPr/>
        <w:sdtContent>
          <w:sdt>
            <w:sdtPr>
              <w:rPr>
                <w:color w:val="595959" w:themeColor="text1" w:themeTint="A6"/>
              </w:rPr>
              <w:id w:val="-693077924"/>
              <w:placeholder>
                <w:docPart w:val="3E93C3BFAC93454C81237F71547C826C"/>
              </w:placeholder>
              <w15:repeatingSectionItem/>
            </w:sdtPr>
            <w:sdtEndPr/>
            <w:sdtContent>
              <w:tr w:rsidR="004D4C9D" w:rsidTr="004D4C9D">
                <w:tc>
                  <w:tcPr>
                    <w:tcW w:w="913" w:type="pct"/>
                  </w:tcPr>
                  <w:p w:rsidR="004D4C9D" w:rsidRDefault="00BC5FF2" w:rsidP="00BC5FF2">
                    <w:pPr>
                      <w:pStyle w:val="Date"/>
                    </w:pPr>
                    <w:r>
                      <w:t>2</w:t>
                    </w:r>
                    <w:r w:rsidR="00A73731">
                      <w:t>010-2012</w:t>
                    </w:r>
                  </w:p>
                </w:tc>
                <w:tc>
                  <w:tcPr>
                    <w:tcW w:w="4087" w:type="pct"/>
                  </w:tcPr>
                  <w:p w:rsidR="004D4C9D" w:rsidRDefault="00BC5FF2">
                    <w:pPr>
                      <w:pStyle w:val="Subsection"/>
                    </w:pPr>
                    <w:r>
                      <w:t>Owner/Cofounder</w:t>
                    </w:r>
                    <w:r w:rsidR="002F21D3">
                      <w:t>,  </w:t>
                    </w:r>
                    <w:r>
                      <w:rPr>
                        <w:rStyle w:val="Emphasis"/>
                      </w:rPr>
                      <w:t>Woobio</w:t>
                    </w:r>
                    <w:r w:rsidR="002F21D3">
                      <w:rPr>
                        <w:rStyle w:val="Emphasis"/>
                      </w:rPr>
                      <w:t xml:space="preserve"> (dissolved)</w:t>
                    </w:r>
                  </w:p>
                  <w:p w:rsidR="00BC5FF2" w:rsidRDefault="00BC5FF2" w:rsidP="00BC5FF2">
                    <w:pPr>
                      <w:pStyle w:val="ListBullet"/>
                    </w:pPr>
                    <w:r>
                      <w:t>Created a web startup; ran with the help of an incubator at Texas A&amp;M</w:t>
                    </w:r>
                  </w:p>
                  <w:p w:rsidR="004D4C9D" w:rsidRDefault="00BC5FF2" w:rsidP="002F21D3">
                    <w:pPr>
                      <w:pStyle w:val="ListBullet"/>
                    </w:pPr>
                    <w:r>
                      <w:t>Developed, designed</w:t>
                    </w:r>
                    <w:r w:rsidR="002F21D3">
                      <w:t xml:space="preserve"> and maintained several websites</w:t>
                    </w:r>
                  </w:p>
                </w:tc>
              </w:tr>
            </w:sdtContent>
          </w:sdt>
          <w:sdt>
            <w:sdtPr>
              <w:rPr>
                <w:color w:val="595959" w:themeColor="text1" w:themeTint="A6"/>
              </w:rPr>
              <w:id w:val="627747886"/>
              <w:placeholder>
                <w:docPart w:val="BF1A25C959B2412FB92CE4356CCF7B4C"/>
              </w:placeholder>
              <w15:repeatingSectionItem/>
            </w:sdtPr>
            <w:sdtEndPr/>
            <w:sdtContent>
              <w:tr w:rsidR="00BC5FF2" w:rsidTr="004D4C9D">
                <w:tc>
                  <w:tcPr>
                    <w:tcW w:w="913" w:type="pct"/>
                  </w:tcPr>
                  <w:p w:rsidR="00BC5FF2" w:rsidRDefault="00A73731" w:rsidP="00A73731">
                    <w:pPr>
                      <w:pStyle w:val="Date"/>
                    </w:pPr>
                    <w:r>
                      <w:t>2009-2010</w:t>
                    </w:r>
                  </w:p>
                </w:tc>
                <w:tc>
                  <w:tcPr>
                    <w:tcW w:w="4087" w:type="pct"/>
                  </w:tcPr>
                  <w:p w:rsidR="00BC5FF2" w:rsidRDefault="00A73731">
                    <w:pPr>
                      <w:pStyle w:val="Subsection"/>
                    </w:pPr>
                    <w:r>
                      <w:t>Pet Adoption Counselor</w:t>
                    </w:r>
                    <w:r w:rsidR="00BC5FF2">
                      <w:t>,  </w:t>
                    </w:r>
                    <w:r>
                      <w:rPr>
                        <w:rStyle w:val="Emphasis"/>
                      </w:rPr>
                      <w:t>Gulf Coast Humane Society</w:t>
                    </w:r>
                  </w:p>
                  <w:p w:rsidR="002F21D3" w:rsidRDefault="002F21D3" w:rsidP="002F21D3">
                    <w:pPr>
                      <w:pStyle w:val="ListBullet"/>
                    </w:pPr>
                    <w:r>
                      <w:t>Assisted clients in finding the right pet for their families</w:t>
                    </w:r>
                  </w:p>
                  <w:p w:rsidR="00BC5FF2" w:rsidRDefault="002F21D3" w:rsidP="002F21D3">
                    <w:pPr>
                      <w:pStyle w:val="ListBullet"/>
                    </w:pPr>
                    <w:r>
                      <w:t>Took care of animals at the shelter</w:t>
                    </w:r>
                  </w:p>
                </w:tc>
              </w:tr>
            </w:sdtContent>
          </w:sdt>
          <w:sdt>
            <w:sdtPr>
              <w:rPr>
                <w:color w:val="595959" w:themeColor="text1" w:themeTint="A6"/>
              </w:rPr>
              <w:id w:val="1261332223"/>
              <w:placeholder>
                <w:docPart w:val="0D1AAF2EF2B040089B4E0468EA18C26A"/>
              </w:placeholder>
              <w15:repeatingSectionItem/>
            </w:sdtPr>
            <w:sdtEndPr/>
            <w:sdtContent>
              <w:tr w:rsidR="00BC5FF2" w:rsidTr="004D4C9D">
                <w:tc>
                  <w:tcPr>
                    <w:tcW w:w="913" w:type="pct"/>
                  </w:tcPr>
                  <w:p w:rsidR="00BC5FF2" w:rsidRDefault="00A73731" w:rsidP="00A73731">
                    <w:pPr>
                      <w:pStyle w:val="Date"/>
                    </w:pPr>
                    <w:r>
                      <w:t>2008-Present</w:t>
                    </w:r>
                  </w:p>
                </w:tc>
                <w:tc>
                  <w:tcPr>
                    <w:tcW w:w="4087" w:type="pct"/>
                  </w:tcPr>
                  <w:p w:rsidR="00BC5FF2" w:rsidRDefault="00A73731">
                    <w:pPr>
                      <w:pStyle w:val="Subsection"/>
                    </w:pPr>
                    <w:r>
                      <w:t>Web Development Consultant</w:t>
                    </w:r>
                    <w:r w:rsidR="00BC5FF2">
                      <w:t>,  </w:t>
                    </w:r>
                    <w:r>
                      <w:rPr>
                        <w:rStyle w:val="Emphasis"/>
                      </w:rPr>
                      <w:t>Self-employed</w:t>
                    </w:r>
                  </w:p>
                  <w:p w:rsidR="002F21D3" w:rsidRDefault="002F21D3" w:rsidP="002F21D3">
                    <w:pPr>
                      <w:pStyle w:val="ListBullet"/>
                    </w:pPr>
                    <w:r>
                      <w:t>Dealt with clients, including providing statements of work and timelines</w:t>
                    </w:r>
                  </w:p>
                  <w:p w:rsidR="002F21D3" w:rsidRDefault="002F21D3" w:rsidP="002F21D3">
                    <w:pPr>
                      <w:pStyle w:val="ListBullet"/>
                    </w:pPr>
                    <w:r>
                      <w:t>Assisted clients in finding the right solution for their specialized cases</w:t>
                    </w:r>
                  </w:p>
                  <w:p w:rsidR="00BC5FF2" w:rsidRDefault="002F21D3" w:rsidP="002F21D3">
                    <w:pPr>
                      <w:pStyle w:val="ListBullet"/>
                    </w:pPr>
                    <w:r>
                      <w:t>Created mockups of designs and flowcharts for architecture</w:t>
                    </w:r>
                  </w:p>
                </w:tc>
              </w:tr>
            </w:sdtContent>
          </w:sdt>
        </w:sdtContent>
      </w:sdt>
    </w:tbl>
    <w:p w:rsidR="004D4C9D" w:rsidRDefault="002F21D3">
      <w:pPr>
        <w:pStyle w:val="SectionHeading"/>
      </w:pPr>
      <w:r>
        <w:t>Education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657"/>
        <w:gridCol w:w="7415"/>
      </w:tblGrid>
      <w:tr w:rsidR="004D4C9D" w:rsidTr="004D4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4D4C9D" w:rsidRDefault="004D4C9D">
            <w:pPr>
              <w:spacing w:line="240" w:lineRule="auto"/>
            </w:pPr>
          </w:p>
        </w:tc>
        <w:tc>
          <w:tcPr>
            <w:tcW w:w="4087" w:type="pct"/>
          </w:tcPr>
          <w:p w:rsidR="004D4C9D" w:rsidRDefault="004D4C9D">
            <w:pPr>
              <w:spacing w:line="240" w:lineRule="auto"/>
            </w:pPr>
          </w:p>
        </w:tc>
      </w:tr>
      <w:tr w:rsidR="004D4C9D" w:rsidTr="004D4C9D">
        <w:tc>
          <w:tcPr>
            <w:tcW w:w="913" w:type="pct"/>
          </w:tcPr>
          <w:p w:rsidR="004D4C9D" w:rsidRDefault="00BC5FF2" w:rsidP="00BC5FF2">
            <w:pPr>
              <w:pStyle w:val="Date"/>
            </w:pPr>
            <w:r>
              <w:t>2008-2009</w:t>
            </w:r>
          </w:p>
        </w:tc>
        <w:tc>
          <w:tcPr>
            <w:tcW w:w="4087" w:type="pct"/>
          </w:tcPr>
          <w:p w:rsidR="004D4C9D" w:rsidRDefault="00BC5FF2" w:rsidP="00BC5FF2">
            <w:pPr>
              <w:pStyle w:val="Subsection"/>
            </w:pPr>
            <w:r>
              <w:t>Attended for Audio Engineering</w:t>
            </w:r>
            <w:r w:rsidR="002F21D3">
              <w:t>,  </w:t>
            </w:r>
            <w:r>
              <w:rPr>
                <w:rStyle w:val="Emphasis"/>
              </w:rPr>
              <w:t>Collin County Community College</w:t>
            </w:r>
          </w:p>
        </w:tc>
      </w:tr>
    </w:tbl>
    <w:p w:rsidR="00A73731" w:rsidRDefault="00A73731" w:rsidP="00A73731">
      <w:pPr>
        <w:pStyle w:val="SectionHeading"/>
      </w:pPr>
      <w:r>
        <w:br/>
        <w:t>References</w:t>
      </w:r>
    </w:p>
    <w:tbl>
      <w:tblPr>
        <w:tblStyle w:val="ResumeTable"/>
        <w:tblW w:w="4999" w:type="pct"/>
        <w:tblLook w:val="04A0" w:firstRow="1" w:lastRow="0" w:firstColumn="1" w:lastColumn="0" w:noHBand="0" w:noVBand="1"/>
        <w:tblDescription w:val="Education"/>
      </w:tblPr>
      <w:tblGrid>
        <w:gridCol w:w="1656"/>
        <w:gridCol w:w="7414"/>
      </w:tblGrid>
      <w:tr w:rsidR="00A73731" w:rsidTr="00735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A73731" w:rsidRDefault="00A73731" w:rsidP="000E0B0A">
            <w:pPr>
              <w:spacing w:line="240" w:lineRule="auto"/>
            </w:pPr>
          </w:p>
        </w:tc>
        <w:tc>
          <w:tcPr>
            <w:tcW w:w="4087" w:type="pct"/>
          </w:tcPr>
          <w:p w:rsidR="00A73731" w:rsidRDefault="00A73731" w:rsidP="000E0B0A">
            <w:pPr>
              <w:spacing w:line="240" w:lineRule="auto"/>
            </w:pPr>
          </w:p>
        </w:tc>
      </w:tr>
      <w:tr w:rsidR="00A73731" w:rsidTr="007352AB">
        <w:tc>
          <w:tcPr>
            <w:tcW w:w="913" w:type="pct"/>
          </w:tcPr>
          <w:p w:rsidR="00A73731" w:rsidRDefault="00A73731" w:rsidP="000E0B0A">
            <w:pPr>
              <w:pStyle w:val="Date"/>
            </w:pPr>
            <w:r>
              <w:t>Jimmy Truesdell</w:t>
            </w:r>
          </w:p>
        </w:tc>
        <w:tc>
          <w:tcPr>
            <w:tcW w:w="4087" w:type="pct"/>
          </w:tcPr>
          <w:p w:rsidR="007352AB" w:rsidRDefault="00A73731" w:rsidP="00A73731">
            <w:pPr>
              <w:pStyle w:val="Subsection"/>
            </w:pPr>
            <w:r>
              <w:t>Coworker, </w:t>
            </w:r>
            <w:r w:rsidR="007352AB">
              <w:t xml:space="preserve">Senior </w:t>
            </w:r>
            <w:r>
              <w:t>Software Engineer</w:t>
            </w:r>
            <w:r w:rsidR="007352AB">
              <w:t xml:space="preserve"> @ eTrak Corp</w:t>
            </w:r>
            <w:r>
              <w:t xml:space="preserve">. </w:t>
            </w:r>
            <w:r w:rsidR="007352AB">
              <w:t>940-3913200</w:t>
            </w:r>
          </w:p>
        </w:tc>
      </w:tr>
      <w:tr w:rsidR="007352AB" w:rsidTr="007352AB">
        <w:tc>
          <w:tcPr>
            <w:tcW w:w="913" w:type="pct"/>
          </w:tcPr>
          <w:p w:rsidR="007352AB" w:rsidRDefault="007352AB" w:rsidP="000E0B0A">
            <w:pPr>
              <w:pStyle w:val="Date"/>
            </w:pPr>
            <w:r>
              <w:t>Ron Steelman</w:t>
            </w:r>
          </w:p>
        </w:tc>
        <w:tc>
          <w:tcPr>
            <w:tcW w:w="4087" w:type="pct"/>
          </w:tcPr>
          <w:p w:rsidR="007352AB" w:rsidRDefault="007352AB" w:rsidP="00A73731">
            <w:pPr>
              <w:pStyle w:val="Subsection"/>
            </w:pPr>
            <w:r>
              <w:t>Supervisor, Director of IT @ eTrak Corp. 918-4133056</w:t>
            </w:r>
          </w:p>
        </w:tc>
      </w:tr>
      <w:tr w:rsidR="007352AB" w:rsidTr="007352AB">
        <w:tc>
          <w:tcPr>
            <w:tcW w:w="913" w:type="pct"/>
          </w:tcPr>
          <w:p w:rsidR="007352AB" w:rsidRDefault="007352AB" w:rsidP="000E0B0A">
            <w:pPr>
              <w:pStyle w:val="Date"/>
            </w:pPr>
            <w:r>
              <w:t>Caleb Alva</w:t>
            </w:r>
          </w:p>
        </w:tc>
        <w:tc>
          <w:tcPr>
            <w:tcW w:w="4087" w:type="pct"/>
          </w:tcPr>
          <w:p w:rsidR="007352AB" w:rsidRDefault="007352AB" w:rsidP="00A73731">
            <w:pPr>
              <w:pStyle w:val="Subsection"/>
            </w:pPr>
            <w:r>
              <w:t>Coworker/Business Partner, Cofounder @ Woobio. 361-9030036</w:t>
            </w:r>
            <w:bookmarkStart w:id="0" w:name="_GoBack"/>
            <w:bookmarkEnd w:id="0"/>
          </w:p>
        </w:tc>
      </w:tr>
    </w:tbl>
    <w:p w:rsidR="004D4C9D" w:rsidRDefault="004D4C9D"/>
    <w:sectPr w:rsidR="004D4C9D">
      <w:footerReference w:type="default" r:id="rId8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BFE" w:rsidRDefault="00A97BFE">
      <w:pPr>
        <w:spacing w:after="0"/>
      </w:pPr>
      <w:r>
        <w:separator/>
      </w:r>
    </w:p>
    <w:p w:rsidR="00A97BFE" w:rsidRDefault="00A97BFE"/>
  </w:endnote>
  <w:endnote w:type="continuationSeparator" w:id="0">
    <w:p w:rsidR="00A97BFE" w:rsidRDefault="00A97BFE">
      <w:pPr>
        <w:spacing w:after="0"/>
      </w:pPr>
      <w:r>
        <w:continuationSeparator/>
      </w:r>
    </w:p>
    <w:p w:rsidR="00A97BFE" w:rsidRDefault="00A97B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C9D" w:rsidRDefault="002F21D3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8F1EFA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BFE" w:rsidRDefault="00A97BFE">
      <w:pPr>
        <w:spacing w:after="0"/>
      </w:pPr>
      <w:r>
        <w:separator/>
      </w:r>
    </w:p>
    <w:p w:rsidR="00A97BFE" w:rsidRDefault="00A97BFE"/>
  </w:footnote>
  <w:footnote w:type="continuationSeparator" w:id="0">
    <w:p w:rsidR="00A97BFE" w:rsidRDefault="00A97BFE">
      <w:pPr>
        <w:spacing w:after="0"/>
      </w:pPr>
      <w:r>
        <w:continuationSeparator/>
      </w:r>
    </w:p>
    <w:p w:rsidR="00A97BFE" w:rsidRDefault="00A97BF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735"/>
    <w:rsid w:val="002C1A02"/>
    <w:rsid w:val="002F21D3"/>
    <w:rsid w:val="004C0205"/>
    <w:rsid w:val="004D4C9D"/>
    <w:rsid w:val="007352AB"/>
    <w:rsid w:val="008F1EFA"/>
    <w:rsid w:val="00A73731"/>
    <w:rsid w:val="00A97BFE"/>
    <w:rsid w:val="00BC5FF2"/>
    <w:rsid w:val="00E2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0A03D-82E6-4402-AC78-8BBE98527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hon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C80C94F39254ADC92EBD9236E7AB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EF9B2-02FC-4C42-98E1-2829D5548069}"/>
      </w:docPartPr>
      <w:docPartBody>
        <w:p w:rsidR="00F36E0F" w:rsidRDefault="00461A11">
          <w:pPr>
            <w:pStyle w:val="3C80C94F39254ADC92EBD9236E7ABD0B"/>
          </w:pPr>
          <w:r>
            <w:t>[Your Name]</w:t>
          </w:r>
        </w:p>
      </w:docPartBody>
    </w:docPart>
    <w:docPart>
      <w:docPartPr>
        <w:name w:val="3E93C3BFAC93454C81237F71547C8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3AD4B-2C96-43E9-811D-10354AB46612}"/>
      </w:docPartPr>
      <w:docPartBody>
        <w:p w:rsidR="00F36E0F" w:rsidRDefault="00461A11">
          <w:pPr>
            <w:pStyle w:val="3E93C3BFAC93454C81237F71547C826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1569597224D4BF8A84D124952A6B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AEE3B-7F8E-43AC-A69D-25E4CAA20DAD}"/>
      </w:docPartPr>
      <w:docPartBody>
        <w:p w:rsidR="00F36E0F" w:rsidRDefault="00461A11" w:rsidP="00461A11">
          <w:pPr>
            <w:pStyle w:val="41569597224D4BF8A84D124952A6B16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3DCEDEE72CC4B3E908D53879497D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21E51-ADFA-4CEB-9319-8CE44549652A}"/>
      </w:docPartPr>
      <w:docPartBody>
        <w:p w:rsidR="00F36E0F" w:rsidRDefault="00461A11" w:rsidP="00461A11">
          <w:pPr>
            <w:pStyle w:val="E3DCEDEE72CC4B3E908D53879497DE5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F1A25C959B2412FB92CE4356CCF7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5DCDE-0363-427B-92E1-43BE4444D170}"/>
      </w:docPartPr>
      <w:docPartBody>
        <w:p w:rsidR="00F36E0F" w:rsidRDefault="00461A11" w:rsidP="00461A11">
          <w:pPr>
            <w:pStyle w:val="BF1A25C959B2412FB92CE4356CCF7B4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D1AAF2EF2B040089B4E0468EA18C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B279E-947D-4AB4-898E-2D3A43B06FB3}"/>
      </w:docPartPr>
      <w:docPartBody>
        <w:p w:rsidR="00F36E0F" w:rsidRDefault="00461A11" w:rsidP="00461A11">
          <w:pPr>
            <w:pStyle w:val="0D1AAF2EF2B040089B4E0468EA18C26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A11"/>
    <w:rsid w:val="00461A11"/>
    <w:rsid w:val="0049448A"/>
    <w:rsid w:val="00F3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80C94F39254ADC92EBD9236E7ABD0B">
    <w:name w:val="3C80C94F39254ADC92EBD9236E7ABD0B"/>
  </w:style>
  <w:style w:type="paragraph" w:customStyle="1" w:styleId="507CBB0AFAF34C46A847D9FF306A9E95">
    <w:name w:val="507CBB0AFAF34C46A847D9FF306A9E95"/>
  </w:style>
  <w:style w:type="paragraph" w:customStyle="1" w:styleId="3A97B4B4A0CC40B1874A133CB80D2D08">
    <w:name w:val="3A97B4B4A0CC40B1874A133CB80D2D08"/>
  </w:style>
  <w:style w:type="paragraph" w:customStyle="1" w:styleId="1D6CCCDB968D405FA0003DFF44E5B010">
    <w:name w:val="1D6CCCDB968D405FA0003DFF44E5B010"/>
  </w:style>
  <w:style w:type="paragraph" w:customStyle="1" w:styleId="837C5A1173EA41E59D0F56A2AC5F8B19">
    <w:name w:val="837C5A1173EA41E59D0F56A2AC5F8B19"/>
  </w:style>
  <w:style w:type="paragraph" w:customStyle="1" w:styleId="7690455CA761421A9ACD0E56DE5BBD8E">
    <w:name w:val="7690455CA761421A9ACD0E56DE5BBD8E"/>
  </w:style>
  <w:style w:type="character" w:styleId="PlaceholderText">
    <w:name w:val="Placeholder Text"/>
    <w:basedOn w:val="DefaultParagraphFont"/>
    <w:uiPriority w:val="99"/>
    <w:semiHidden/>
    <w:rsid w:val="00461A11"/>
    <w:rPr>
      <w:color w:val="808080"/>
    </w:rPr>
  </w:style>
  <w:style w:type="paragraph" w:customStyle="1" w:styleId="3E93C3BFAC93454C81237F71547C826C">
    <w:name w:val="3E93C3BFAC93454C81237F71547C826C"/>
  </w:style>
  <w:style w:type="paragraph" w:customStyle="1" w:styleId="69D5A1C7212B4EAB89D6B4ADFE60A43F">
    <w:name w:val="69D5A1C7212B4EAB89D6B4ADFE60A43F"/>
  </w:style>
  <w:style w:type="paragraph" w:customStyle="1" w:styleId="1E679537340B43C9B630A4A6132A8679">
    <w:name w:val="1E679537340B43C9B630A4A6132A8679"/>
  </w:style>
  <w:style w:type="paragraph" w:customStyle="1" w:styleId="3A136FA5CC0840489C85AAAEAB26E6AA">
    <w:name w:val="3A136FA5CC0840489C85AAAEAB26E6AA"/>
  </w:style>
  <w:style w:type="character" w:styleId="Emphasis">
    <w:name w:val="Emphasis"/>
    <w:basedOn w:val="DefaultParagraphFont"/>
    <w:uiPriority w:val="2"/>
    <w:unhideWhenUsed/>
    <w:qFormat/>
    <w:rsid w:val="00461A11"/>
    <w:rPr>
      <w:i/>
      <w:iCs/>
      <w:color w:val="404040" w:themeColor="text1" w:themeTint="BF"/>
    </w:rPr>
  </w:style>
  <w:style w:type="paragraph" w:customStyle="1" w:styleId="611D2417057241299971A1EFB69DC5B6">
    <w:name w:val="611D2417057241299971A1EFB69DC5B6"/>
  </w:style>
  <w:style w:type="paragraph" w:customStyle="1" w:styleId="768ACD2839DA4CF8B0F8E98F5DE23F4E">
    <w:name w:val="768ACD2839DA4CF8B0F8E98F5DE23F4E"/>
  </w:style>
  <w:style w:type="paragraph" w:customStyle="1" w:styleId="4EBB02B59F4846ED816CC1BF6D31A0A8">
    <w:name w:val="4EBB02B59F4846ED816CC1BF6D31A0A8"/>
  </w:style>
  <w:style w:type="paragraph" w:customStyle="1" w:styleId="10904ADF99A740EB9186C9F85C21D09B">
    <w:name w:val="10904ADF99A740EB9186C9F85C21D09B"/>
  </w:style>
  <w:style w:type="paragraph" w:customStyle="1" w:styleId="41569597224D4BF8A84D124952A6B160">
    <w:name w:val="41569597224D4BF8A84D124952A6B160"/>
    <w:rsid w:val="00461A11"/>
  </w:style>
  <w:style w:type="paragraph" w:customStyle="1" w:styleId="30FD16132892443F80861EFE81DE67AF">
    <w:name w:val="30FD16132892443F80861EFE81DE67AF"/>
    <w:rsid w:val="00461A11"/>
  </w:style>
  <w:style w:type="paragraph" w:customStyle="1" w:styleId="E3DCEDEE72CC4B3E908D53879497DE5C">
    <w:name w:val="E3DCEDEE72CC4B3E908D53879497DE5C"/>
    <w:rsid w:val="00461A11"/>
  </w:style>
  <w:style w:type="paragraph" w:customStyle="1" w:styleId="F67629B175114F098D152350732E7328">
    <w:name w:val="F67629B175114F098D152350732E7328"/>
    <w:rsid w:val="00461A11"/>
  </w:style>
  <w:style w:type="paragraph" w:customStyle="1" w:styleId="BF1A25C959B2412FB92CE4356CCF7B4C">
    <w:name w:val="BF1A25C959B2412FB92CE4356CCF7B4C"/>
    <w:rsid w:val="00461A11"/>
  </w:style>
  <w:style w:type="paragraph" w:customStyle="1" w:styleId="9F5CEAD05E0345E68D879495423CE8AA">
    <w:name w:val="9F5CEAD05E0345E68D879495423CE8AA"/>
    <w:rsid w:val="00461A11"/>
  </w:style>
  <w:style w:type="paragraph" w:customStyle="1" w:styleId="9E1DD0BABA4E406BB95793C51D15D1B4">
    <w:name w:val="9E1DD0BABA4E406BB95793C51D15D1B4"/>
    <w:rsid w:val="00461A11"/>
  </w:style>
  <w:style w:type="paragraph" w:customStyle="1" w:styleId="938955CFA4D0425E85BCA735726642BD">
    <w:name w:val="938955CFA4D0425E85BCA735726642BD"/>
    <w:rsid w:val="00461A11"/>
  </w:style>
  <w:style w:type="paragraph" w:customStyle="1" w:styleId="26B4202E8629452A852E6A14F7044D05">
    <w:name w:val="26B4202E8629452A852E6A14F7044D05"/>
    <w:rsid w:val="00461A11"/>
  </w:style>
  <w:style w:type="paragraph" w:customStyle="1" w:styleId="0D1AAF2EF2B040089B4E0468EA18C26A">
    <w:name w:val="0D1AAF2EF2B040089B4E0468EA18C26A"/>
    <w:rsid w:val="00461A11"/>
  </w:style>
  <w:style w:type="paragraph" w:customStyle="1" w:styleId="03FD4600E8F1406BA47912581841E4B8">
    <w:name w:val="03FD4600E8F1406BA47912581841E4B8"/>
    <w:rsid w:val="00461A11"/>
  </w:style>
  <w:style w:type="paragraph" w:customStyle="1" w:styleId="FB24B07ABEF14A48B36EB80AF0B0FD18">
    <w:name w:val="FB24B07ABEF14A48B36EB80AF0B0FD18"/>
    <w:rsid w:val="00461A11"/>
  </w:style>
  <w:style w:type="paragraph" w:customStyle="1" w:styleId="EA3331E691364A44AB842EB511EA1984">
    <w:name w:val="EA3331E691364A44AB842EB511EA1984"/>
    <w:rsid w:val="00461A11"/>
  </w:style>
  <w:style w:type="paragraph" w:customStyle="1" w:styleId="292B6F346EF74C30B2A11AB919F1006B">
    <w:name w:val="292B6F346EF74C30B2A11AB919F1006B"/>
    <w:rsid w:val="00461A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108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Jonathon Harrell</dc:creator>
  <cp:keywords/>
  <cp:lastModifiedBy>Jonathon Harrell</cp:lastModifiedBy>
  <cp:revision>3</cp:revision>
  <dcterms:created xsi:type="dcterms:W3CDTF">2014-07-07T16:30:00Z</dcterms:created>
  <dcterms:modified xsi:type="dcterms:W3CDTF">2014-07-07T19:23:00Z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